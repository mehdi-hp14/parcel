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3F" w:rsidRDefault="0040573F" w:rsidP="009D6BA5"/>
    <w:p w:rsidR="00256A45" w:rsidRPr="00672746" w:rsidRDefault="00256A45" w:rsidP="00256A45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I N V O I C E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M/</w:t>
      </w:r>
      <w:proofErr w:type="gramStart"/>
      <w:r w:rsidRPr="00672746">
        <w:rPr>
          <w:rFonts w:hAnsi="細明體" w:cs="細明體" w:hint="eastAsia"/>
          <w:sz w:val="20"/>
          <w:szCs w:val="20"/>
        </w:rPr>
        <w:t>S :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MR. MAHDI MAJIDI                                                NO. : 19550-01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</w:t>
      </w:r>
      <w:r w:rsidR="00AE2A1A">
        <w:rPr>
          <w:rFonts w:hAnsi="細明體" w:cs="細明體" w:hint="eastAsia"/>
          <w:sz w:val="20"/>
          <w:szCs w:val="20"/>
        </w:rPr>
        <w:t>9</w:t>
      </w:r>
      <w:r w:rsidRPr="00672746">
        <w:rPr>
          <w:rFonts w:hAnsi="細明體" w:cs="細明體" w:hint="eastAsia"/>
          <w:sz w:val="20"/>
          <w:szCs w:val="20"/>
        </w:rPr>
        <w:t xml:space="preserve">, 2019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42, TAGHIZADEH BLDG, KHAYYAM AVE,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CENTRAL OFFICE, TEHRAN - IRAN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TEL</w:t>
      </w:r>
      <w:proofErr w:type="gramStart"/>
      <w:r w:rsidRPr="00672746">
        <w:rPr>
          <w:rFonts w:hAnsi="細明體" w:cs="細明體" w:hint="eastAsia"/>
          <w:sz w:val="20"/>
          <w:szCs w:val="20"/>
        </w:rPr>
        <w:t>:98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-21 55161717 ( 10 line) FAX:98-21 555577468           --- SHIPPING MARK ---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VENUS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VS-9850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INVOICE OF     : SPARE PARTS FOR INDUSTRIAL SEWING MACHINE                 TEHRAN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</w:t>
      </w:r>
      <w:proofErr w:type="gramStart"/>
      <w:r w:rsidRPr="00672746">
        <w:rPr>
          <w:rFonts w:hAnsi="細明體" w:cs="細明體" w:hint="eastAsia"/>
          <w:sz w:val="20"/>
          <w:szCs w:val="20"/>
        </w:rPr>
        <w:t>PER PRO.INV.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</w:t>
      </w:r>
      <w:proofErr w:type="gramStart"/>
      <w:r w:rsidRPr="00672746">
        <w:rPr>
          <w:rFonts w:hAnsi="細明體" w:cs="細明體" w:hint="eastAsia"/>
          <w:sz w:val="20"/>
          <w:szCs w:val="20"/>
        </w:rPr>
        <w:t>VS-9850AD2 DATED JUL.5, 2019                 C/NO.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1- 5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PER S/S        :                                                           MADE IN TAIWAN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SAILING ON/</w:t>
      </w:r>
      <w:proofErr w:type="gramStart"/>
      <w:r w:rsidRPr="00672746">
        <w:rPr>
          <w:rFonts w:hAnsi="細明體" w:cs="細明體" w:hint="eastAsia"/>
          <w:sz w:val="20"/>
          <w:szCs w:val="20"/>
        </w:rPr>
        <w:t>ABT :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Jul. </w:t>
      </w:r>
      <w:r w:rsidR="00932FD6"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, 2019                                               R. O. C.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FROM   : TAIPEI, TAIWAN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TO     : TEHRAN, IRAN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ITEM NO.               DESCRIPTION                     QUANTITY     UNIT PRICE         AMOUNT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EX WORK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-------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(ORDER </w:t>
      </w:r>
      <w:proofErr w:type="gramStart"/>
      <w:r w:rsidRPr="00672746">
        <w:rPr>
          <w:rFonts w:hAnsi="細明體" w:cs="細明體" w:hint="eastAsia"/>
          <w:sz w:val="20"/>
          <w:szCs w:val="20"/>
        </w:rPr>
        <w:t>ID :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VS-9850AD</w:t>
      </w:r>
      <w:r w:rsidR="0015355D">
        <w:rPr>
          <w:rFonts w:hAnsi="細明體" w:cs="細明體" w:hint="eastAsia"/>
          <w:sz w:val="20"/>
          <w:szCs w:val="20"/>
        </w:rPr>
        <w:t>2</w:t>
      </w:r>
      <w:r w:rsidRPr="00672746">
        <w:rPr>
          <w:rFonts w:hAnsi="細明體" w:cs="細明體" w:hint="eastAsia"/>
          <w:sz w:val="20"/>
          <w:szCs w:val="20"/>
        </w:rPr>
        <w:t xml:space="preserve">)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81255                  LOOPER SHAFT BEARING                  2PC        </w:t>
      </w:r>
      <w:proofErr w:type="gramStart"/>
      <w:r w:rsidRPr="00672746">
        <w:rPr>
          <w:rFonts w:hAnsi="細明體" w:cs="細明體" w:hint="eastAsia"/>
          <w:sz w:val="20"/>
          <w:szCs w:val="20"/>
        </w:rPr>
        <w:t>22.00          US$44.00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11354                  LOOPER ROCKER DOUBLE BALL J          20PC         4.00             80.00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81260                  CONE STUD                            10PC         5.60             56.00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6038K                  ROCKER CONN. BALL JOINT              15PC         5.10             76.50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6039K                  LOOPER ROCKER CONN.JOINT             15PC         5.10             76.50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81213A                 SPREADER LEVER                       10PC         9.60             96.00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80657A                 BALL JOINT                           15PC         4.00             60.00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80658A                 BALL JOINT                           15PC         4.00             60.00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80649                  SPRING                               50PC         0.40             20.00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G80605E                FEED DOG                             30PC         4.70            141.00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80220                  PRESSER FOOT ASM (RIGHT)              5PC        13.50             67.50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998-356                PROXIMITY SWITCH                      5PC        63.00            315.00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51124E                 THROAT PLATE                         20PC         3.50             70.00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51108E                 </w:t>
      </w:r>
      <w:proofErr w:type="spellStart"/>
      <w:r w:rsidRPr="00672746">
        <w:rPr>
          <w:rFonts w:hAnsi="細明體" w:cs="細明體" w:hint="eastAsia"/>
          <w:sz w:val="20"/>
          <w:szCs w:val="20"/>
        </w:rPr>
        <w:t>Looper</w:t>
      </w:r>
      <w:proofErr w:type="spellEnd"/>
      <w:r w:rsidRPr="00672746">
        <w:rPr>
          <w:rFonts w:hAnsi="細明體" w:cs="細明體" w:hint="eastAsia"/>
          <w:sz w:val="20"/>
          <w:szCs w:val="20"/>
        </w:rPr>
        <w:t xml:space="preserve"> </w:t>
      </w:r>
      <w:proofErr w:type="gramStart"/>
      <w:r w:rsidRPr="00672746">
        <w:rPr>
          <w:rFonts w:hAnsi="細明體" w:cs="細明體" w:hint="eastAsia"/>
          <w:sz w:val="20"/>
          <w:szCs w:val="20"/>
        </w:rPr>
        <w:t>For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Union Special             30PC         1.40             42.00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754031                 </w:t>
      </w:r>
      <w:r>
        <w:rPr>
          <w:rFonts w:hAnsi="細明體" w:cs="細明體" w:hint="eastAsia"/>
          <w:sz w:val="20"/>
          <w:szCs w:val="20"/>
        </w:rPr>
        <w:t>FEED DOG UPPER</w:t>
      </w:r>
      <w:r w:rsidRPr="00672746">
        <w:rPr>
          <w:rFonts w:hAnsi="細明體" w:cs="細明體" w:hint="eastAsia"/>
          <w:sz w:val="20"/>
          <w:szCs w:val="20"/>
        </w:rPr>
        <w:t xml:space="preserve">                        3PC        21.00             63.00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51134L                 UPPER FEED BAR ARM                    5PC        28.00            140.00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51134S                 FEED BAR SHAFT                        3PC         3.00              9.00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51134M                 UPPER FEED BAR ARM                    3PC        19.00             57.00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51134V                 LINK PIN                             10PC         0.50              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752011A                P/F ASM (FOR PP BAG)                 10PC        10.20            102.00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242051A                NEEDLE BAR LEVER ASSEMBLY            30PC         4.50            135.00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241102                 MAIN SHAFT                            5PC         3.40             17.00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242011                 CONNECTING ROD ASSEMBLY               5PC         5.60             28.00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242231A                PRESSER FOOT ASSEMBLY                20PC         2.30             46.00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243012                 LOOPER DRIVE CAM                      3PC         9.20             27.60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244011A                FEED DOG CARRIER BLOCK ASS.          15PC         9.30            139.50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244122                 NEEDLE PLATE                         10PC　       1.70             17.00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033121                 LOOPER FOR NEWLONG                   50PC         1.40             70.00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034052                 FEED ROCKER</w:t>
      </w:r>
      <w:proofErr w:type="gramStart"/>
      <w:r w:rsidRPr="00672746">
        <w:rPr>
          <w:rFonts w:hAnsi="細明體" w:cs="細明體" w:hint="eastAsia"/>
          <w:sz w:val="20"/>
          <w:szCs w:val="20"/>
        </w:rPr>
        <w:t>,RIGHT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                  5PC         8.40             42.00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br w:type="page"/>
      </w:r>
      <w:r w:rsidRPr="00672746">
        <w:rPr>
          <w:rFonts w:hAnsi="細明體" w:cs="細明體" w:hint="eastAsia"/>
          <w:sz w:val="20"/>
          <w:szCs w:val="20"/>
        </w:rPr>
        <w:lastRenderedPageBreak/>
        <w:t xml:space="preserve">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I N V O I C E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M/</w:t>
      </w:r>
      <w:proofErr w:type="gramStart"/>
      <w:r w:rsidRPr="00672746">
        <w:rPr>
          <w:rFonts w:hAnsi="細明體" w:cs="細明體" w:hint="eastAsia"/>
          <w:sz w:val="20"/>
          <w:szCs w:val="20"/>
        </w:rPr>
        <w:t>S :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MR. MAHDI MAJIDI                                                NO. : 19550-01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</w:t>
      </w:r>
      <w:r w:rsidR="00AE2A1A">
        <w:rPr>
          <w:rFonts w:hAnsi="細明體" w:cs="細明體" w:hint="eastAsia"/>
          <w:sz w:val="20"/>
          <w:szCs w:val="20"/>
        </w:rPr>
        <w:t>9</w:t>
      </w:r>
      <w:r w:rsidRPr="00672746">
        <w:rPr>
          <w:rFonts w:hAnsi="細明體" w:cs="細明體" w:hint="eastAsia"/>
          <w:sz w:val="20"/>
          <w:szCs w:val="20"/>
        </w:rPr>
        <w:t xml:space="preserve">, 2019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ITEM NO.               DESCRIPTION                     QUANTITY     UNIT PRICE         AMOUNT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034032                 FEED CONNECTING ROD                  15PC         4.90          US$73.50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034014A                FEED DRIVE ECCENTRIC ASS'Y           10PC        14.00            140.00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034041                 FEED ROCKER CRANK PIN                10PC         3.80             38.00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51295B                 MOUNTING LSOLATOR WITH PIN</w:t>
      </w:r>
      <w:proofErr w:type="gramStart"/>
      <w:r w:rsidRPr="00672746">
        <w:rPr>
          <w:rFonts w:hAnsi="細明體" w:cs="細明體" w:hint="eastAsia"/>
          <w:sz w:val="20"/>
          <w:szCs w:val="20"/>
        </w:rPr>
        <w:t>,</w:t>
      </w:r>
      <w:r>
        <w:rPr>
          <w:rFonts w:hAnsi="細明體" w:cs="細明體" w:hint="eastAsia"/>
          <w:sz w:val="20"/>
          <w:szCs w:val="20"/>
        </w:rPr>
        <w:t>RUBBER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100PC         0.10             10.00        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51124D                 NEEDLE PLATE                         50PC         2.30            115.00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51217C                 NEEDLE BAR WITH NUT                 100PC         1.80            180.00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56316                  NEEDLE LEVER CONN ROD                20PC         2.10             42.00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29476LN                MAIN SHAFT NEW-STYLE                  5SET       24.00            120.00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29105AK                LOOPER DRIVING LEVER CRANK</w:t>
      </w:r>
      <w:r>
        <w:rPr>
          <w:rFonts w:hAnsi="細明體" w:cs="細明體" w:hint="eastAsia"/>
          <w:sz w:val="20"/>
          <w:szCs w:val="20"/>
        </w:rPr>
        <w:t xml:space="preserve"> ASM</w:t>
      </w:r>
      <w:r w:rsidRPr="00672746">
        <w:rPr>
          <w:rFonts w:hAnsi="細明體" w:cs="細明體" w:hint="eastAsia"/>
          <w:sz w:val="20"/>
          <w:szCs w:val="20"/>
        </w:rPr>
        <w:t xml:space="preserve">       15SET       17.00            255.00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29066R                 NEEDLE LEVER CONN ROD </w:t>
      </w:r>
      <w:r>
        <w:rPr>
          <w:rFonts w:hAnsi="細明體" w:cs="細明體" w:hint="eastAsia"/>
          <w:sz w:val="20"/>
          <w:szCs w:val="20"/>
        </w:rPr>
        <w:t xml:space="preserve">BEARING </w:t>
      </w:r>
      <w:r w:rsidRPr="00672746">
        <w:rPr>
          <w:rFonts w:hAnsi="細明體" w:cs="細明體" w:hint="eastAsia"/>
          <w:sz w:val="20"/>
          <w:szCs w:val="20"/>
        </w:rPr>
        <w:t xml:space="preserve">        5PC         5.40             27.00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57841                  BALL JOINT LEFT                      20PC         7.00            140.00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proofErr w:type="gramStart"/>
      <w:r w:rsidRPr="00672746">
        <w:rPr>
          <w:rFonts w:hAnsi="細明體" w:cs="細明體" w:hint="eastAsia"/>
          <w:sz w:val="20"/>
          <w:szCs w:val="20"/>
        </w:rPr>
        <w:t>29476LV                BEARING ASM.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                      20PC         5.80            116.00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56336                  FEED CRANK STUD                      30PC         3.80            114.00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56334N                 FEED BAR ASS'Y                       30PC        25.00            750.00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56122A                 MAIN SHAFT                           15PC        13.50            202.50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51105G                 FEED DOG                            100PC         2.40            240.00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29476NM-140            FEED LIFT ECCENTRIC ASS'Y            15PC        11.90            178.50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29476NM-096            KOOPER AVOID ECCENTRIC ASS'Y         15PC        11.90            178.50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56336B                 LINK FEED CRANK                      30PC         4.50            135.00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772071                 N/B 2N                                5PC         3.80             19.00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772081                 N/C 2N                               15PC         6.80            102.00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773071                 LOOPER DRIVE ROCKER 2N                3PC        25.00             75.00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795361                 STITCH TONGUE                        20PC         4.60             92.00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792182                 PRESSER FOOT                          5PC        14.30             71.50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792191                 PRESSER FOOT TONGUE                  15PC         1.80             27.00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793211                 LOOPER DRIVE                         15PC        12.50            187.50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793111                 SPREADER LEVER                       15PC        12.10            181.50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794251                 FEED DOG UPPER                        5PC        21.80            109.00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22110                  HOOK CLAMP                          500PC         8.00          4,000.00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25545                  NEEDLE BAR LEVER                     20PC        13.50            270.00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25545L                 NEEDLE BAR LEVER (LEFT SIDE)         10PC        17.40            174.00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25799                  THREAD TAKE-UP                       15PC         1.70             25.50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25514                  BALL                                 30PC         2.30             69.00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25685 SET              COMPLETD INTERMEDIARY                 5SET       15.20             76.00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25650                  SLIDE BLOCK GUIDE                    15PC         8.50            127.50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25654                  LOWER KNIFE BUSHING                  15PC         5.40             81.00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25511B                 STUD                                 50PC         0.70             35.00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25705                  UPPER LOOPER                         20PC         5.00            100.00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25523                  LOWER LOOPER                         20PC         6.20            124.00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6203814                LOOPER HOLDER 1/4"                    5PC         2.50             12.50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6203810                THROAT PLATE 1/4"                     5PC         5.40       </w:t>
      </w:r>
      <w:r>
        <w:rPr>
          <w:rFonts w:hAnsi="細明體" w:cs="細明體" w:hint="eastAsia"/>
          <w:sz w:val="20"/>
          <w:szCs w:val="20"/>
        </w:rPr>
        <w:t xml:space="preserve">      </w:t>
      </w:r>
      <w:r w:rsidRPr="00672746">
        <w:rPr>
          <w:rFonts w:hAnsi="細明體" w:cs="細明體" w:hint="eastAsia"/>
          <w:sz w:val="20"/>
          <w:szCs w:val="20"/>
        </w:rPr>
        <w:t xml:space="preserve">27.00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6203805                NEEDLE BAR                           10PC         1.40             14.00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6203807                NEEDLE CLAMP 1/4"                     5PC         2.40             12.00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80717B                 NEEDLE BAR FOR 80700CD 2N             3PC         7.60             22.80         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    </w:t>
      </w:r>
      <w:r>
        <w:rPr>
          <w:rFonts w:hAnsi="細明體" w:cs="細明體" w:hint="eastAsia"/>
          <w:sz w:val="20"/>
          <w:szCs w:val="20"/>
        </w:rPr>
        <w:t>---</w:t>
      </w:r>
      <w:proofErr w:type="gramStart"/>
      <w:r>
        <w:rPr>
          <w:rFonts w:hAnsi="細明體" w:cs="細明體" w:hint="eastAsia"/>
          <w:sz w:val="20"/>
          <w:szCs w:val="20"/>
        </w:rPr>
        <w:t>2  ---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</w:t>
      </w:r>
    </w:p>
    <w:p w:rsidR="00256A45" w:rsidRDefault="00256A45" w:rsidP="00256A45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</w:p>
    <w:p w:rsidR="00256A45" w:rsidRPr="00672746" w:rsidRDefault="00256A45" w:rsidP="00256A45">
      <w:pPr>
        <w:pStyle w:val="a8"/>
        <w:spacing w:line="240" w:lineRule="exact"/>
        <w:jc w:val="center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I N V O I C E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>M/</w:t>
      </w:r>
      <w:proofErr w:type="gramStart"/>
      <w:r w:rsidRPr="00672746">
        <w:rPr>
          <w:rFonts w:hAnsi="細明體" w:cs="細明體" w:hint="eastAsia"/>
          <w:sz w:val="20"/>
          <w:szCs w:val="20"/>
        </w:rPr>
        <w:t>S :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MR. MAHDI MAJIDI                                                NO. : 19550-01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DATE: Jul. 1</w:t>
      </w:r>
      <w:r w:rsidR="00AE2A1A">
        <w:rPr>
          <w:rFonts w:hAnsi="細明體" w:cs="細明體" w:hint="eastAsia"/>
          <w:sz w:val="20"/>
          <w:szCs w:val="20"/>
        </w:rPr>
        <w:t>9</w:t>
      </w:r>
      <w:r w:rsidRPr="00672746">
        <w:rPr>
          <w:rFonts w:hAnsi="細明體" w:cs="細明體" w:hint="eastAsia"/>
          <w:sz w:val="20"/>
          <w:szCs w:val="20"/>
        </w:rPr>
        <w:t xml:space="preserve">, 2019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ITEM NO.               DESCRIPTION                     QUANTITY     UNIT PRICE         AMOUNT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80751                  NEEDLE HOLDER                      </w:t>
      </w:r>
      <w:r>
        <w:rPr>
          <w:rFonts w:hAnsi="細明體" w:cs="細明體" w:hint="eastAsia"/>
          <w:sz w:val="20"/>
          <w:szCs w:val="20"/>
        </w:rPr>
        <w:t xml:space="preserve">   5PC         8.70          US$</w:t>
      </w:r>
      <w:r w:rsidRPr="00672746">
        <w:rPr>
          <w:rFonts w:hAnsi="細明體" w:cs="細明體" w:hint="eastAsia"/>
          <w:sz w:val="20"/>
          <w:szCs w:val="20"/>
        </w:rPr>
        <w:t xml:space="preserve">43.50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A8375                  LOOPER                                5PC         3.10             15.50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A8376                  LOOPER                                5PC         3.10             15.50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A8377A                 GREIFERHEBEL KPL FAR KLASSE           2PC        47.50             95.00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80825RD                NEEDLE GURARD                         2PC         5.80             11.60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80724D                 NEDLE PLATE                           3PC        19.20             57.60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80705                  PARTS                                 5PC        22.50            112.50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80726                  FEED DOG                              2PC        19.00             38.00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22856C                 PARTS                                 5PC         1.00              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25656EEK               UPPER KNIFE                          20PC        10.00            200.00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25656E                 UPPER KNIFE                          30PC         7.70            231.00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25655E                 LOWER KNIFE                          30PC         7.80            234.00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25556B                 NEEDLE BAR                           50PC         1.40             70.00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30566                  Only 30566                           10PC         7.30             73.00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27525                  ROD                                  20PC         1.50             30.00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27510                  NEEDLE BAR CRANK ROD                 15PC         7.20            108.00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27269                  LOOPER CLAMP FOR 2 NEEDLE             5PC         9.90             49.50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27264                  LOOPER                              100PC         4.60            460.00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37260                  SHAFT                                 5PC         5.60             28.00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37641                  WHEEL HOLDER                          2PC        11.40             22.80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27254                  GEAR                                  5PC         6.70             33.50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27256                  BEARING                               5PC         2.90             14.50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27250                  CRANK-SHAFT                           1PC        15.00             </w:t>
      </w:r>
      <w:proofErr w:type="spellStart"/>
      <w:r w:rsidRPr="00672746">
        <w:rPr>
          <w:rFonts w:hAnsi="細明體" w:cs="細明體" w:hint="eastAsia"/>
          <w:sz w:val="20"/>
          <w:szCs w:val="20"/>
        </w:rPr>
        <w:t>15.00</w:t>
      </w:r>
      <w:proofErr w:type="spellEnd"/>
      <w:r w:rsidRPr="00672746">
        <w:rPr>
          <w:rFonts w:hAnsi="細明體" w:cs="細明體" w:hint="eastAsia"/>
          <w:sz w:val="20"/>
          <w:szCs w:val="20"/>
        </w:rPr>
        <w:t xml:space="preserve">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27103                  SPREADER FOR VP-3700C                20PC        15.00            300.00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27550                  CHAIN GUIDE                          50PC         1.90             95.00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37131                  NEEDLE CLAMP                         10PC        13.00            130.00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37515                  NEEDLE BAR FRAME                      5PC        26.00            130.00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37518                  FRAME LEVER                           3PC        15.00             45.00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27508                  ROD                                   2PC        17.20             34.40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27507                  SHAFT                                 2PC         2.00              4.00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37708                  BELT                                  1PC         3.70              </w:t>
      </w:r>
      <w:proofErr w:type="spellStart"/>
      <w:r w:rsidRPr="00672746">
        <w:rPr>
          <w:rFonts w:hAnsi="細明體" w:cs="細明體" w:hint="eastAsia"/>
          <w:sz w:val="20"/>
          <w:szCs w:val="20"/>
        </w:rPr>
        <w:t>3.70</w:t>
      </w:r>
      <w:proofErr w:type="spellEnd"/>
      <w:r w:rsidRPr="00672746">
        <w:rPr>
          <w:rFonts w:hAnsi="細明體" w:cs="細明體" w:hint="eastAsia"/>
          <w:sz w:val="20"/>
          <w:szCs w:val="20"/>
        </w:rPr>
        <w:t xml:space="preserve">                 </w:t>
      </w:r>
    </w:p>
    <w:p w:rsidR="00217010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29442N                 LOOPER DRIVE ECC                     10PC        10.20            102.00  </w:t>
      </w:r>
    </w:p>
    <w:p w:rsidR="00217010" w:rsidRDefault="00217010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>SG*7713                PARTS                                 2PC         0.01 SAMPLE WITHOUT</w:t>
      </w:r>
    </w:p>
    <w:p w:rsidR="00256A45" w:rsidRPr="00672746" w:rsidRDefault="00217010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COMMERCIAL VALUE</w:t>
      </w:r>
      <w:r w:rsidR="00256A45" w:rsidRPr="00672746">
        <w:rPr>
          <w:rFonts w:hAnsi="細明體" w:cs="細明體" w:hint="eastAsia"/>
          <w:sz w:val="20"/>
          <w:szCs w:val="20"/>
        </w:rPr>
        <w:t xml:space="preserve">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-----------------------------------------------------------------------------------------------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TOTAL :                                  2,2</w:t>
      </w:r>
      <w:r>
        <w:rPr>
          <w:rFonts w:hAnsi="細明體" w:cs="細明體" w:hint="eastAsia"/>
          <w:sz w:val="20"/>
          <w:szCs w:val="20"/>
        </w:rPr>
        <w:t>6</w:t>
      </w:r>
      <w:r w:rsidR="00217010">
        <w:rPr>
          <w:rFonts w:hAnsi="細明體" w:cs="細明體" w:hint="eastAsia"/>
          <w:sz w:val="20"/>
          <w:szCs w:val="20"/>
        </w:rPr>
        <w:t>2</w:t>
      </w:r>
      <w:r w:rsidRPr="00672746">
        <w:rPr>
          <w:rFonts w:hAnsi="細明體" w:cs="細明體" w:hint="eastAsia"/>
          <w:sz w:val="20"/>
          <w:szCs w:val="20"/>
        </w:rPr>
        <w:t xml:space="preserve">PC                   US$14,000.00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               </w:t>
      </w:r>
      <w:r>
        <w:rPr>
          <w:rFonts w:hAnsi="細明體" w:cs="細明體" w:hint="eastAsia"/>
          <w:sz w:val="20"/>
          <w:szCs w:val="20"/>
        </w:rPr>
        <w:t xml:space="preserve">                                 </w:t>
      </w:r>
      <w:r w:rsidRPr="00672746">
        <w:rPr>
          <w:rFonts w:hAnsi="細明體" w:cs="細明體" w:hint="eastAsia"/>
          <w:sz w:val="20"/>
          <w:szCs w:val="20"/>
        </w:rPr>
        <w:t xml:space="preserve">  25SET  </w:t>
      </w:r>
      <w:r>
        <w:rPr>
          <w:rFonts w:hAnsi="細明體" w:cs="細明體" w:hint="eastAsia"/>
          <w:sz w:val="20"/>
          <w:szCs w:val="20"/>
        </w:rPr>
        <w:t xml:space="preserve">                </w:t>
      </w:r>
      <w:proofErr w:type="spellStart"/>
      <w:r w:rsidRPr="00672746">
        <w:rPr>
          <w:rFonts w:hAnsi="細明體" w:cs="細明體" w:hint="eastAsia"/>
          <w:sz w:val="20"/>
          <w:szCs w:val="20"/>
        </w:rPr>
        <w:t>vvvvvvvvvvvv</w:t>
      </w:r>
      <w:proofErr w:type="spellEnd"/>
      <w:r w:rsidRPr="00672746">
        <w:rPr>
          <w:rFonts w:hAnsi="細明體" w:cs="細明體" w:hint="eastAsia"/>
          <w:sz w:val="20"/>
          <w:szCs w:val="20"/>
        </w:rPr>
        <w:t xml:space="preserve">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</w:t>
      </w:r>
      <w:proofErr w:type="gramStart"/>
      <w:r w:rsidR="00293289">
        <w:rPr>
          <w:rFonts w:hAnsi="細明體" w:cs="細明體" w:hint="eastAsia"/>
          <w:sz w:val="20"/>
          <w:szCs w:val="20"/>
        </w:rPr>
        <w:t>vvvvvvvv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SAY US DOLLARS FOURTEEN THOUSAND ONLY      </w:t>
      </w:r>
      <w:r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</w:t>
      </w:r>
      <w:r>
        <w:rPr>
          <w:rFonts w:hAnsi="細明體" w:cs="細明體" w:hint="eastAsia"/>
          <w:sz w:val="20"/>
          <w:szCs w:val="20"/>
        </w:rPr>
        <w:t xml:space="preserve">     </w:t>
      </w:r>
      <w:r w:rsidRPr="00672746">
        <w:rPr>
          <w:rFonts w:hAnsi="細明體" w:cs="細明體" w:hint="eastAsia"/>
          <w:sz w:val="20"/>
          <w:szCs w:val="20"/>
        </w:rPr>
        <w:t xml:space="preserve">    VERY TRULY YOURS,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VENUS PACIFIC CO., LTD.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                                                              </w:t>
      </w:r>
    </w:p>
    <w:p w:rsidR="00256A45" w:rsidRPr="00672746" w:rsidRDefault="00256A45" w:rsidP="00256A45">
      <w:pPr>
        <w:pStyle w:val="a8"/>
        <w:spacing w:line="240" w:lineRule="exact"/>
        <w:rPr>
          <w:rFonts w:hAnsi="細明體" w:cs="細明體"/>
          <w:sz w:val="20"/>
          <w:szCs w:val="20"/>
        </w:rPr>
      </w:pPr>
      <w:r w:rsidRPr="00672746">
        <w:rPr>
          <w:rFonts w:hAnsi="細明體" w:cs="細明體" w:hint="eastAsia"/>
          <w:sz w:val="20"/>
          <w:szCs w:val="20"/>
        </w:rPr>
        <w:t xml:space="preserve"> </w:t>
      </w:r>
      <w:r w:rsidR="005F5B1D">
        <w:rPr>
          <w:rFonts w:hAnsi="細明體" w:cs="細明體" w:hint="eastAsia"/>
          <w:sz w:val="20"/>
          <w:szCs w:val="20"/>
        </w:rPr>
        <w:t xml:space="preserve"> </w:t>
      </w: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__________________________                                    </w:t>
      </w:r>
    </w:p>
    <w:p w:rsidR="00A94DD7" w:rsidRDefault="00256A45" w:rsidP="00256A45">
      <w:pPr>
        <w:pStyle w:val="a8"/>
        <w:spacing w:line="240" w:lineRule="exact"/>
        <w:ind w:left="4300" w:hangingChars="2150" w:hanging="4300"/>
      </w:pPr>
      <w:r w:rsidRPr="00672746">
        <w:rPr>
          <w:rFonts w:hAnsi="細明體" w:cs="細明體" w:hint="eastAsia"/>
          <w:sz w:val="20"/>
          <w:szCs w:val="20"/>
        </w:rPr>
        <w:t xml:space="preserve">                                                  NANCY LAI/SALES MANAGER                             </w:t>
      </w:r>
      <w:proofErr w:type="gramStart"/>
      <w:r w:rsidRPr="00672746">
        <w:rPr>
          <w:rFonts w:hAnsi="細明體" w:cs="細明體" w:hint="eastAsia"/>
          <w:sz w:val="20"/>
          <w:szCs w:val="20"/>
        </w:rPr>
        <w:t>-  3</w:t>
      </w:r>
      <w:proofErr w:type="gramEnd"/>
      <w:r w:rsidRPr="00672746">
        <w:rPr>
          <w:rFonts w:hAnsi="細明體" w:cs="細明體" w:hint="eastAsia"/>
          <w:sz w:val="20"/>
          <w:szCs w:val="20"/>
        </w:rPr>
        <w:t xml:space="preserve"> -</w:t>
      </w:r>
      <w:r>
        <w:rPr>
          <w:rFonts w:hAnsi="細明體" w:cs="細明體" w:hint="eastAsia"/>
          <w:sz w:val="20"/>
          <w:szCs w:val="20"/>
        </w:rPr>
        <w:t xml:space="preserve"> </w:t>
      </w:r>
    </w:p>
    <w:sectPr w:rsidR="00A94DD7" w:rsidSect="00282D16">
      <w:headerReference w:type="default" r:id="rId6"/>
      <w:pgSz w:w="11906" w:h="16838" w:code="9"/>
      <w:pgMar w:top="2722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AFC" w:rsidRDefault="00DB1AFC">
      <w:r>
        <w:separator/>
      </w:r>
    </w:p>
  </w:endnote>
  <w:endnote w:type="continuationSeparator" w:id="0">
    <w:p w:rsidR="00DB1AFC" w:rsidRDefault="00DB1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AFC" w:rsidRDefault="00DB1AFC">
      <w:r>
        <w:separator/>
      </w:r>
    </w:p>
  </w:footnote>
  <w:footnote w:type="continuationSeparator" w:id="0">
    <w:p w:rsidR="00DB1AFC" w:rsidRDefault="00DB1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B24" w:rsidRDefault="00871B24">
    <w:pPr>
      <w:framePr w:w="3881" w:h="1621" w:hSpace="180" w:wrap="around" w:vAnchor="page" w:hAnchor="page" w:x="1175" w:y="923"/>
    </w:pPr>
    <w:r>
      <w:t xml:space="preserve">                            ®</w:t>
    </w:r>
  </w:p>
  <w:p w:rsidR="00871B24" w:rsidRDefault="00871B24">
    <w:pPr>
      <w:pStyle w:val="a5"/>
      <w:framePr w:wrap="around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t xml:space="preserve">VENUS </w:t>
    </w:r>
  </w:p>
  <w:p w:rsidR="00871B24" w:rsidRDefault="00871B24">
    <w:pPr>
      <w:pStyle w:val="a3"/>
      <w:spacing w:line="320" w:lineRule="exact"/>
      <w:rPr>
        <w:rFonts w:ascii="Times New Roman"/>
        <w:b/>
        <w:sz w:val="36"/>
      </w:rPr>
    </w:pPr>
    <w:r>
      <w:t xml:space="preserve">                                             </w:t>
    </w:r>
    <w:r>
      <w:rPr>
        <w:rFonts w:ascii="Times New Roman"/>
        <w:sz w:val="36"/>
      </w:rPr>
      <w:t xml:space="preserve"> </w:t>
    </w:r>
    <w:r>
      <w:rPr>
        <w:rFonts w:ascii="Times New Roman"/>
        <w:b/>
        <w:sz w:val="36"/>
      </w:rPr>
      <w:t>VENUS PACIFIC CO., LTD.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proofErr w:type="gramStart"/>
    <w:r>
      <w:rPr>
        <w:rFonts w:ascii="Times New Roman"/>
        <w:b/>
        <w:sz w:val="28"/>
      </w:rPr>
      <w:t>3F.,</w:t>
    </w:r>
    <w:proofErr w:type="gramEnd"/>
    <w:r>
      <w:rPr>
        <w:rFonts w:ascii="Times New Roman"/>
        <w:b/>
        <w:sz w:val="28"/>
      </w:rPr>
      <w:t xml:space="preserve"> No. 18, Lane 15, </w:t>
    </w:r>
    <w:smartTag w:uri="urn:schemas-microsoft-com:office:smarttags" w:element="Street">
      <w:smartTag w:uri="urn:schemas-microsoft-com:office:smarttags" w:element="address">
        <w:r>
          <w:rPr>
            <w:rFonts w:ascii="Times New Roman"/>
            <w:b/>
            <w:sz w:val="28"/>
          </w:rPr>
          <w:t>Fu-</w:t>
        </w:r>
        <w:proofErr w:type="spellStart"/>
        <w:r>
          <w:rPr>
            <w:rFonts w:ascii="Times New Roman"/>
            <w:b/>
            <w:sz w:val="28"/>
          </w:rPr>
          <w:t>Kuo</w:t>
        </w:r>
        <w:proofErr w:type="spellEnd"/>
        <w:r>
          <w:rPr>
            <w:rFonts w:ascii="Times New Roman"/>
            <w:b/>
            <w:sz w:val="28"/>
          </w:rPr>
          <w:t xml:space="preserve"> Rd.</w:t>
        </w:r>
      </w:smartTag>
    </w:smartTag>
    <w:r>
      <w:rPr>
        <w:rFonts w:ascii="Times New Roman"/>
        <w:b/>
        <w:sz w:val="28"/>
      </w:rPr>
      <w:t xml:space="preserve">, 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 xml:space="preserve">Shin-Lin, </w:t>
    </w:r>
    <w:smartTag w:uri="urn:schemas-microsoft-com:office:smarttags" w:element="place">
      <w:smartTag w:uri="urn:schemas-microsoft-com:office:smarttags" w:element="City">
        <w:r>
          <w:rPr>
            <w:rFonts w:ascii="Times New Roman"/>
            <w:b/>
            <w:sz w:val="28"/>
          </w:rPr>
          <w:t>Taipei</w:t>
        </w:r>
      </w:smartTag>
      <w:r>
        <w:rPr>
          <w:rFonts w:ascii="Times New Roman"/>
          <w:b/>
          <w:sz w:val="28"/>
        </w:rPr>
        <w:t xml:space="preserve">, </w:t>
      </w:r>
      <w:smartTag w:uri="urn:schemas-microsoft-com:office:smarttags" w:element="country-region">
        <w:r>
          <w:rPr>
            <w:rFonts w:ascii="Times New Roman"/>
            <w:b/>
            <w:sz w:val="28"/>
          </w:rPr>
          <w:t>Taiwan</w:t>
        </w:r>
      </w:smartTag>
    </w:smartTag>
    <w:r>
      <w:rPr>
        <w:rFonts w:ascii="Times New Roman"/>
        <w:b/>
        <w:sz w:val="28"/>
      </w:rPr>
      <w:t>, R. O. C.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 xml:space="preserve">Tel: 886-2-28366928 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 </w:t>
    </w:r>
    <w:r>
      <w:rPr>
        <w:rFonts w:ascii="Times New Roman"/>
        <w:b/>
        <w:sz w:val="28"/>
      </w:rPr>
      <w:t>Fax: 886-2-28365706</w:t>
    </w:r>
  </w:p>
  <w:p w:rsidR="00871B24" w:rsidRDefault="00871B24">
    <w:pPr>
      <w:pStyle w:val="a3"/>
      <w:spacing w:line="280" w:lineRule="exact"/>
      <w:rPr>
        <w:rFonts w:ascii="Times New Roman"/>
        <w:b/>
        <w:sz w:val="28"/>
      </w:rPr>
    </w:pPr>
    <w:r>
      <w:rPr>
        <w:rFonts w:ascii="Times New Roman"/>
        <w:b/>
        <w:sz w:val="32"/>
      </w:rPr>
      <w:t xml:space="preserve">                             </w:t>
    </w:r>
    <w:r>
      <w:rPr>
        <w:rFonts w:ascii="Times New Roman"/>
        <w:sz w:val="32"/>
      </w:rPr>
      <w:t xml:space="preserve"> </w:t>
    </w:r>
    <w:r>
      <w:rPr>
        <w:rFonts w:ascii="Times New Roman"/>
        <w:b/>
        <w:sz w:val="28"/>
      </w:rPr>
      <w:t>E-mail: venussew@ms8.hinet.net</w:t>
    </w:r>
  </w:p>
  <w:p w:rsidR="00871B24" w:rsidRDefault="00027BF6">
    <w:pPr>
      <w:pStyle w:val="a3"/>
      <w:spacing w:line="280" w:lineRule="exact"/>
      <w:rPr>
        <w:rFonts w:ascii="Times New Roman"/>
        <w:b/>
        <w:sz w:val="28"/>
      </w:rPr>
    </w:pPr>
    <w:r w:rsidRPr="00027BF6">
      <w:rPr>
        <w:rFonts w:ascii="Times New Roman"/>
        <w:noProof/>
      </w:rPr>
      <w:pict>
        <v:line id="_x0000_s1026" style="position:absolute;z-index:251657728" from="0,16.55pt" to="486pt,16.55pt" o:allowincell="f"/>
      </w:pict>
    </w:r>
    <w:r w:rsidR="00871B24">
      <w:rPr>
        <w:rFonts w:ascii="Times New Roman"/>
        <w:sz w:val="28"/>
      </w:rPr>
      <w:t xml:space="preserve">                                 </w:t>
    </w:r>
    <w:r w:rsidR="00871B24">
      <w:rPr>
        <w:rFonts w:ascii="Times New Roman"/>
        <w:b/>
        <w:sz w:val="28"/>
      </w:rPr>
      <w:t xml:space="preserve"> Http://www.venussew.com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AE2A1A"/>
    <w:rsid w:val="00027BF6"/>
    <w:rsid w:val="00094A27"/>
    <w:rsid w:val="001278C9"/>
    <w:rsid w:val="0015355D"/>
    <w:rsid w:val="00160F56"/>
    <w:rsid w:val="00167B87"/>
    <w:rsid w:val="00184DE7"/>
    <w:rsid w:val="001F12EE"/>
    <w:rsid w:val="00217010"/>
    <w:rsid w:val="00256A45"/>
    <w:rsid w:val="00282D16"/>
    <w:rsid w:val="00293289"/>
    <w:rsid w:val="00294696"/>
    <w:rsid w:val="002A63DF"/>
    <w:rsid w:val="002C04D1"/>
    <w:rsid w:val="002F3FC0"/>
    <w:rsid w:val="00324CAC"/>
    <w:rsid w:val="003301CD"/>
    <w:rsid w:val="003A2457"/>
    <w:rsid w:val="0040573F"/>
    <w:rsid w:val="0043323A"/>
    <w:rsid w:val="004B1BA7"/>
    <w:rsid w:val="004E2CAA"/>
    <w:rsid w:val="00503DF6"/>
    <w:rsid w:val="00523970"/>
    <w:rsid w:val="00530A64"/>
    <w:rsid w:val="00561A74"/>
    <w:rsid w:val="005651EE"/>
    <w:rsid w:val="00570C4E"/>
    <w:rsid w:val="00591C61"/>
    <w:rsid w:val="005A4F34"/>
    <w:rsid w:val="005D699A"/>
    <w:rsid w:val="005E2E4F"/>
    <w:rsid w:val="005E7D1C"/>
    <w:rsid w:val="005F5B1D"/>
    <w:rsid w:val="00606F0E"/>
    <w:rsid w:val="00637AE0"/>
    <w:rsid w:val="006503EC"/>
    <w:rsid w:val="00672DDE"/>
    <w:rsid w:val="006B1A87"/>
    <w:rsid w:val="006D6AB3"/>
    <w:rsid w:val="006F5C39"/>
    <w:rsid w:val="00747919"/>
    <w:rsid w:val="007F26F6"/>
    <w:rsid w:val="00820CD8"/>
    <w:rsid w:val="0084766C"/>
    <w:rsid w:val="00871B24"/>
    <w:rsid w:val="008D5259"/>
    <w:rsid w:val="008E01D7"/>
    <w:rsid w:val="00914B12"/>
    <w:rsid w:val="009326F7"/>
    <w:rsid w:val="00932FD6"/>
    <w:rsid w:val="009601EA"/>
    <w:rsid w:val="009923A5"/>
    <w:rsid w:val="009D07EA"/>
    <w:rsid w:val="009D2308"/>
    <w:rsid w:val="009D6BA5"/>
    <w:rsid w:val="00A94C37"/>
    <w:rsid w:val="00A94DD7"/>
    <w:rsid w:val="00AE2A1A"/>
    <w:rsid w:val="00AE363F"/>
    <w:rsid w:val="00B56CB2"/>
    <w:rsid w:val="00B73772"/>
    <w:rsid w:val="00B91CF5"/>
    <w:rsid w:val="00BC6BDE"/>
    <w:rsid w:val="00C21E24"/>
    <w:rsid w:val="00C345D3"/>
    <w:rsid w:val="00C840F0"/>
    <w:rsid w:val="00D726FA"/>
    <w:rsid w:val="00DB1AFC"/>
    <w:rsid w:val="00E00F9E"/>
    <w:rsid w:val="00E239A0"/>
    <w:rsid w:val="00E34541"/>
    <w:rsid w:val="00E8367B"/>
    <w:rsid w:val="00EF4542"/>
    <w:rsid w:val="00F02B8B"/>
    <w:rsid w:val="00F07E04"/>
    <w:rsid w:val="00F248B5"/>
    <w:rsid w:val="00F42900"/>
    <w:rsid w:val="00FB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A45"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HW515">
    <w:name w:val="QHW515"/>
    <w:basedOn w:val="a"/>
    <w:rsid w:val="00282D16"/>
    <w:pPr>
      <w:spacing w:line="240" w:lineRule="exact"/>
    </w:pPr>
    <w:rPr>
      <w:rFonts w:ascii="細明體" w:eastAsia="細明體" w:hAnsi="Times New Roman" w:cs="Times New Roman"/>
      <w:sz w:val="22"/>
      <w:szCs w:val="20"/>
    </w:rPr>
  </w:style>
  <w:style w:type="paragraph" w:customStyle="1" w:styleId="QH">
    <w:name w:val="QH"/>
    <w:basedOn w:val="a"/>
    <w:rsid w:val="00282D16"/>
    <w:pPr>
      <w:spacing w:line="240" w:lineRule="exact"/>
    </w:pPr>
    <w:rPr>
      <w:rFonts w:ascii="標楷體" w:eastAsia="標楷體" w:hAnsi="Times New Roman" w:cs="Times New Roman"/>
      <w:sz w:val="22"/>
      <w:szCs w:val="20"/>
    </w:rPr>
  </w:style>
  <w:style w:type="paragraph" w:customStyle="1" w:styleId="1">
    <w:name w:val="樣式1"/>
    <w:basedOn w:val="a"/>
    <w:rsid w:val="00282D16"/>
    <w:pPr>
      <w:spacing w:line="240" w:lineRule="exact"/>
    </w:pPr>
    <w:rPr>
      <w:rFonts w:ascii="新細明體" w:eastAsia="新細明體" w:hAnsi="Times New Roman" w:cs="Times New Roman"/>
      <w:szCs w:val="20"/>
    </w:rPr>
  </w:style>
  <w:style w:type="paragraph" w:styleId="a3">
    <w:name w:val="header"/>
    <w:basedOn w:val="a"/>
    <w:rsid w:val="00282D16"/>
    <w:pPr>
      <w:tabs>
        <w:tab w:val="center" w:pos="4153"/>
        <w:tab w:val="right" w:pos="8306"/>
      </w:tabs>
      <w:snapToGrid w:val="0"/>
      <w:spacing w:line="240" w:lineRule="exact"/>
    </w:pPr>
    <w:rPr>
      <w:rFonts w:ascii="新細明體" w:eastAsia="新細明體" w:hAnsi="Times New Roman" w:cs="Times New Roman"/>
      <w:sz w:val="20"/>
      <w:szCs w:val="20"/>
    </w:rPr>
  </w:style>
  <w:style w:type="paragraph" w:styleId="a4">
    <w:name w:val="footer"/>
    <w:basedOn w:val="a"/>
    <w:rsid w:val="00282D16"/>
    <w:pPr>
      <w:tabs>
        <w:tab w:val="center" w:pos="4153"/>
        <w:tab w:val="right" w:pos="8306"/>
      </w:tabs>
      <w:snapToGrid w:val="0"/>
      <w:spacing w:line="240" w:lineRule="exact"/>
    </w:pPr>
    <w:rPr>
      <w:rFonts w:ascii="新細明體" w:eastAsia="新細明體" w:hAnsi="Times New Roman" w:cs="Times New Roman"/>
      <w:sz w:val="20"/>
      <w:szCs w:val="20"/>
    </w:rPr>
  </w:style>
  <w:style w:type="paragraph" w:styleId="a5">
    <w:name w:val="caption"/>
    <w:basedOn w:val="a"/>
    <w:next w:val="a"/>
    <w:qFormat/>
    <w:rsid w:val="00282D16"/>
    <w:pPr>
      <w:framePr w:w="3881" w:h="1621" w:hSpace="180" w:wrap="around" w:vAnchor="page" w:hAnchor="page" w:x="1175" w:y="923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960" w:lineRule="exact"/>
    </w:pPr>
    <w:rPr>
      <w:rFonts w:ascii="Times New Roman" w:eastAsia="新細明體" w:hAnsi="Times New Roman" w:cs="Times New Roman"/>
      <w:b/>
      <w:sz w:val="96"/>
      <w:szCs w:val="20"/>
    </w:rPr>
  </w:style>
  <w:style w:type="character" w:styleId="a6">
    <w:name w:val="Hyperlink"/>
    <w:basedOn w:val="a0"/>
    <w:rsid w:val="00282D16"/>
    <w:rPr>
      <w:color w:val="0000FF"/>
      <w:u w:val="single"/>
    </w:rPr>
  </w:style>
  <w:style w:type="character" w:styleId="a7">
    <w:name w:val="FollowedHyperlink"/>
    <w:basedOn w:val="a0"/>
    <w:rsid w:val="00282D16"/>
    <w:rPr>
      <w:color w:val="800080"/>
      <w:u w:val="single"/>
    </w:rPr>
  </w:style>
  <w:style w:type="paragraph" w:styleId="a8">
    <w:name w:val="Plain Text"/>
    <w:basedOn w:val="a"/>
    <w:link w:val="a9"/>
    <w:uiPriority w:val="99"/>
    <w:rsid w:val="00282D16"/>
    <w:rPr>
      <w:rFonts w:ascii="細明體" w:eastAsia="細明體" w:hAnsi="Courier New" w:cs="Courier New"/>
      <w:szCs w:val="24"/>
    </w:rPr>
  </w:style>
  <w:style w:type="character" w:customStyle="1" w:styleId="a9">
    <w:name w:val="純文字 字元"/>
    <w:basedOn w:val="a0"/>
    <w:link w:val="a8"/>
    <w:uiPriority w:val="99"/>
    <w:rsid w:val="00256A45"/>
    <w:rPr>
      <w:rFonts w:ascii="細明體" w:eastAsia="細明體" w:hAnsi="Courier New" w:cs="Courier New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ata\Desktop\VENUS%20TITLE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VENUS TITLE</Template>
  <TotalTime>14</TotalTime>
  <Pages>3</Pages>
  <Words>2567</Words>
  <Characters>14637</Characters>
  <Application>Microsoft Office Word</Application>
  <DocSecurity>0</DocSecurity>
  <Lines>121</Lines>
  <Paragraphs>34</Paragraphs>
  <ScaleCrop>false</ScaleCrop>
  <Company>Venus</Company>
  <LinksUpToDate>false</LinksUpToDate>
  <CharactersWithSpaces>17170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8</cp:revision>
  <cp:lastPrinted>2019-07-19T09:47:00Z</cp:lastPrinted>
  <dcterms:created xsi:type="dcterms:W3CDTF">2019-07-19T09:41:00Z</dcterms:created>
  <dcterms:modified xsi:type="dcterms:W3CDTF">2019-07-24T06:41:00Z</dcterms:modified>
</cp:coreProperties>
</file>