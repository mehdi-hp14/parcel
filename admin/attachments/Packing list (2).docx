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0A" w:rsidRDefault="007C016D" w:rsidP="00ED4D0A">
      <w:pPr>
        <w:rPr>
          <w:rFonts w:ascii="Arial" w:hAnsi="Arial" w:cs="Arial"/>
          <w:b/>
          <w:sz w:val="32"/>
          <w:szCs w:val="32"/>
        </w:rPr>
      </w:pPr>
      <w:r w:rsidRPr="003157B5">
        <w:rPr>
          <w:lang w:val="en-GB"/>
        </w:rPr>
        <w:t xml:space="preserve">                                    </w:t>
      </w:r>
      <w:r w:rsidRPr="00BA198B">
        <w:rPr>
          <w:rFonts w:ascii="Arial" w:hAnsi="Arial" w:cs="Arial"/>
          <w:sz w:val="36"/>
          <w:szCs w:val="36"/>
        </w:rPr>
        <w:t xml:space="preserve"> </w:t>
      </w:r>
      <w:r w:rsidR="00124E34">
        <w:rPr>
          <w:rFonts w:ascii="Arial" w:hAnsi="Arial" w:cs="Arial"/>
          <w:sz w:val="36"/>
          <w:szCs w:val="36"/>
        </w:rPr>
        <w:t xml:space="preserve">     </w:t>
      </w:r>
      <w:r w:rsidRPr="00BA198B">
        <w:rPr>
          <w:rFonts w:ascii="Arial" w:hAnsi="Arial" w:cs="Arial"/>
          <w:sz w:val="36"/>
          <w:szCs w:val="36"/>
        </w:rPr>
        <w:t xml:space="preserve">  </w:t>
      </w:r>
      <w:r w:rsidR="00124E34" w:rsidRPr="00124E34">
        <w:rPr>
          <w:rFonts w:ascii="Arial" w:hAnsi="Arial" w:cs="Arial"/>
          <w:b/>
          <w:sz w:val="32"/>
          <w:szCs w:val="32"/>
        </w:rPr>
        <w:t>Packing list</w:t>
      </w:r>
    </w:p>
    <w:p w:rsidR="001309FA" w:rsidRDefault="001309FA" w:rsidP="00ED4D0A">
      <w:pPr>
        <w:rPr>
          <w:rFonts w:ascii="Arial" w:hAnsi="Arial" w:cs="Arial"/>
          <w:b/>
          <w:sz w:val="32"/>
          <w:szCs w:val="32"/>
        </w:rPr>
      </w:pPr>
    </w:p>
    <w:p w:rsidR="001309FA" w:rsidRDefault="001309FA" w:rsidP="00ED4D0A">
      <w:pPr>
        <w:rPr>
          <w:rFonts w:ascii="Arial" w:hAnsi="Arial" w:cs="Arial"/>
          <w:b/>
          <w:sz w:val="32"/>
          <w:szCs w:val="32"/>
        </w:rPr>
      </w:pPr>
    </w:p>
    <w:p w:rsidR="001309FA" w:rsidRDefault="001309FA" w:rsidP="00ED4D0A">
      <w:pPr>
        <w:rPr>
          <w:rFonts w:ascii="Arial" w:hAnsi="Arial" w:cs="Arial"/>
          <w:b/>
          <w:sz w:val="32"/>
          <w:szCs w:val="32"/>
        </w:rPr>
      </w:pPr>
    </w:p>
    <w:p w:rsidR="001309FA" w:rsidRDefault="001309FA" w:rsidP="00130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Buyer: Imageiran Co</w:t>
      </w:r>
    </w:p>
    <w:p w:rsidR="001309FA" w:rsidRDefault="001309FA" w:rsidP="00130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Jalal Aleahmad Exp No 141</w:t>
      </w:r>
    </w:p>
    <w:p w:rsidR="001309FA" w:rsidRDefault="001309FA" w:rsidP="001309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Tehran – Iran</w:t>
      </w:r>
    </w:p>
    <w:p w:rsidR="001309FA" w:rsidRDefault="001309FA" w:rsidP="001309FA">
      <w:pPr>
        <w:rPr>
          <w:sz w:val="24"/>
          <w:szCs w:val="24"/>
        </w:rPr>
      </w:pPr>
      <w:r>
        <w:rPr>
          <w:sz w:val="24"/>
          <w:szCs w:val="24"/>
        </w:rPr>
        <w:t>Tel :+98 2188275239</w:t>
      </w:r>
    </w:p>
    <w:p w:rsidR="001309FA" w:rsidRDefault="001309FA" w:rsidP="001309FA">
      <w:pPr>
        <w:rPr>
          <w:sz w:val="24"/>
          <w:szCs w:val="24"/>
        </w:rPr>
      </w:pPr>
      <w:r>
        <w:rPr>
          <w:sz w:val="24"/>
          <w:szCs w:val="24"/>
        </w:rPr>
        <w:t>Fax :+9821 88275240</w:t>
      </w:r>
    </w:p>
    <w:p w:rsidR="001309FA" w:rsidRDefault="001309FA" w:rsidP="001309FA">
      <w:pPr>
        <w:rPr>
          <w:sz w:val="24"/>
          <w:szCs w:val="24"/>
        </w:rPr>
      </w:pPr>
    </w:p>
    <w:p w:rsidR="001309FA" w:rsidRDefault="001309FA" w:rsidP="001309FA">
      <w:pPr>
        <w:rPr>
          <w:rFonts w:ascii="Arial" w:hAnsi="Arial" w:cs="Arial"/>
          <w:sz w:val="24"/>
          <w:szCs w:val="24"/>
        </w:rPr>
      </w:pPr>
    </w:p>
    <w:p w:rsidR="001309FA" w:rsidRDefault="001309FA" w:rsidP="001309F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Sirs</w:t>
      </w:r>
    </w:p>
    <w:p w:rsidR="001309FA" w:rsidRDefault="001309FA" w:rsidP="001309F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would like to present you our packing list of </w:t>
      </w:r>
      <w:r>
        <w:rPr>
          <w:rFonts w:ascii="Arial" w:hAnsi="Arial" w:cs="Arial"/>
          <w:b/>
          <w:i/>
          <w:sz w:val="24"/>
          <w:szCs w:val="24"/>
        </w:rPr>
        <w:t>SAMPLES</w:t>
      </w:r>
      <w:r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eastAsiaTheme="minorEastAsia" w:hAnsi="Arial" w:cs="Arial"/>
          <w:sz w:val="18"/>
          <w:szCs w:val="18"/>
          <w:lang w:eastAsia="zh-TW"/>
        </w:rPr>
        <w:t xml:space="preserve">Dispenser and other parts of </w:t>
      </w:r>
      <w:r>
        <w:rPr>
          <w:rFonts w:ascii="Arial" w:hAnsi="Arial" w:cs="Arial"/>
          <w:sz w:val="24"/>
          <w:szCs w:val="24"/>
        </w:rPr>
        <w:t>Label printers as following descriptions:</w:t>
      </w:r>
    </w:p>
    <w:p w:rsidR="001309FA" w:rsidRDefault="001309FA" w:rsidP="001309F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309FA" w:rsidRDefault="001309FA" w:rsidP="001309FA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fr-BE"/>
        </w:rPr>
      </w:pPr>
      <w:r>
        <w:rPr>
          <w:rFonts w:ascii="Arial" w:hAnsi="Arial" w:cs="Arial"/>
          <w:sz w:val="24"/>
          <w:szCs w:val="24"/>
          <w:lang w:val="fr-BE"/>
        </w:rPr>
        <w:t xml:space="preserve">Description                   quantity       </w:t>
      </w:r>
    </w:p>
    <w:p w:rsidR="001309FA" w:rsidRDefault="001309FA" w:rsidP="001309FA">
      <w:pPr>
        <w:pBdr>
          <w:bottom w:val="single" w:sz="6" w:space="1" w:color="auto"/>
        </w:pBdr>
        <w:rPr>
          <w:rFonts w:ascii="Times New Roman" w:hAnsi="Times New Roman"/>
          <w:sz w:val="22"/>
          <w:szCs w:val="22"/>
          <w:lang w:val="fr-BE"/>
        </w:rPr>
      </w:pPr>
      <w:r>
        <w:rPr>
          <w:rFonts w:ascii="Times New Roman" w:eastAsiaTheme="minorEastAsia" w:hAnsi="Times New Roman"/>
          <w:sz w:val="22"/>
          <w:szCs w:val="22"/>
          <w:lang w:val="fr-BE" w:eastAsia="zh-TW"/>
        </w:rPr>
        <w:t xml:space="preserve">Label Dispenser HS120                  4                         </w:t>
      </w:r>
    </w:p>
    <w:p w:rsidR="001309FA" w:rsidRDefault="001309FA" w:rsidP="001309FA">
      <w:pPr>
        <w:pBdr>
          <w:bottom w:val="single" w:sz="6" w:space="1" w:color="auto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Spring                                              3                            </w:t>
      </w:r>
    </w:p>
    <w:p w:rsidR="001309FA" w:rsidRDefault="001309FA" w:rsidP="001309FA">
      <w:pPr>
        <w:pBdr>
          <w:bottom w:val="single" w:sz="6" w:space="1" w:color="auto"/>
        </w:pBdr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/>
          <w:sz w:val="22"/>
          <w:szCs w:val="22"/>
          <w:lang w:eastAsia="zh-TW"/>
        </w:rPr>
        <w:t xml:space="preserve">Printhead Locking System               2                      </w:t>
      </w:r>
    </w:p>
    <w:p w:rsidR="001309FA" w:rsidRDefault="001309FA" w:rsidP="007B7A80">
      <w:pPr>
        <w:pBdr>
          <w:bottom w:val="single" w:sz="6" w:space="1" w:color="auto"/>
        </w:pBdr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/>
          <w:sz w:val="22"/>
          <w:szCs w:val="22"/>
          <w:lang w:eastAsia="zh-TW"/>
        </w:rPr>
        <w:t>Other part</w:t>
      </w:r>
      <w:r w:rsidR="004206BF">
        <w:rPr>
          <w:rFonts w:ascii="Times New Roman" w:eastAsiaTheme="minorEastAsia" w:hAnsi="Times New Roman"/>
          <w:sz w:val="22"/>
          <w:szCs w:val="22"/>
          <w:lang w:eastAsia="zh-TW"/>
        </w:rPr>
        <w:t>s</w:t>
      </w:r>
      <w:r>
        <w:rPr>
          <w:rFonts w:ascii="Times New Roman" w:eastAsiaTheme="minorEastAsia" w:hAnsi="Times New Roman"/>
          <w:sz w:val="22"/>
          <w:szCs w:val="22"/>
          <w:lang w:eastAsia="zh-TW"/>
        </w:rPr>
        <w:t xml:space="preserve">                                        5 set    </w:t>
      </w:r>
    </w:p>
    <w:p w:rsidR="007B7A80" w:rsidRPr="007B7A80" w:rsidRDefault="007B7A80" w:rsidP="007B7A80">
      <w:pPr>
        <w:pBdr>
          <w:bottom w:val="single" w:sz="6" w:space="1" w:color="auto"/>
        </w:pBdr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/>
          <w:sz w:val="22"/>
          <w:szCs w:val="22"/>
          <w:lang w:eastAsia="zh-TW"/>
        </w:rPr>
        <w:t>Total five boxes</w:t>
      </w:r>
      <w:bookmarkStart w:id="0" w:name="_GoBack"/>
      <w:bookmarkEnd w:id="0"/>
    </w:p>
    <w:p w:rsidR="001309FA" w:rsidRDefault="001309FA" w:rsidP="00ED4D0A">
      <w:pPr>
        <w:rPr>
          <w:rFonts w:ascii="Arial" w:hAnsi="Arial" w:cs="Arial"/>
          <w:b/>
          <w:sz w:val="32"/>
          <w:szCs w:val="32"/>
        </w:rPr>
      </w:pPr>
    </w:p>
    <w:p w:rsidR="001309FA" w:rsidRDefault="001309FA" w:rsidP="00ED4D0A">
      <w:pPr>
        <w:rPr>
          <w:rFonts w:ascii="Arial" w:hAnsi="Arial" w:cs="Arial"/>
          <w:b/>
          <w:sz w:val="32"/>
          <w:szCs w:val="32"/>
        </w:rPr>
      </w:pPr>
    </w:p>
    <w:p w:rsidR="001309FA" w:rsidRDefault="001309FA" w:rsidP="00ED4D0A">
      <w:pPr>
        <w:rPr>
          <w:rFonts w:ascii="Arial" w:hAnsi="Arial" w:cs="Arial"/>
          <w:b/>
          <w:sz w:val="32"/>
          <w:szCs w:val="32"/>
        </w:rPr>
      </w:pPr>
    </w:p>
    <w:p w:rsidR="00D3075B" w:rsidRDefault="00ED4D0A">
      <w:pPr>
        <w:rPr>
          <w:rFonts w:ascii="Arial" w:hAnsi="Arial" w:cs="Arial"/>
          <w:sz w:val="24"/>
          <w:szCs w:val="24"/>
          <w:lang w:val="en-GB"/>
        </w:rPr>
      </w:pPr>
      <w:r>
        <w:rPr>
          <w:noProof/>
          <w:sz w:val="22"/>
          <w:lang w:eastAsia="en-US"/>
        </w:rPr>
        <w:drawing>
          <wp:inline distT="0" distB="0" distL="0" distR="0">
            <wp:extent cx="1485900" cy="495300"/>
            <wp:effectExtent l="0" t="0" r="0" b="0"/>
            <wp:docPr id="1" name="Picture 1" descr="D:\Desktop\First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First Signa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lang w:eastAsia="en-US"/>
        </w:rPr>
        <w:drawing>
          <wp:inline distT="0" distB="0" distL="0" distR="0">
            <wp:extent cx="876300" cy="857250"/>
            <wp:effectExtent l="0" t="0" r="0" b="0"/>
            <wp:docPr id="8" name="Picture 8" descr="D:\Desktop\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sta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0A" w:rsidRPr="00486892" w:rsidRDefault="00ED4D0A">
      <w:pPr>
        <w:rPr>
          <w:rFonts w:ascii="Arial" w:hAnsi="Arial" w:cs="Arial"/>
          <w:sz w:val="24"/>
          <w:szCs w:val="24"/>
          <w:lang w:val="en-GB"/>
        </w:rPr>
      </w:pPr>
      <w:r w:rsidRPr="00486892">
        <w:rPr>
          <w:rFonts w:ascii="Arial" w:hAnsi="Arial" w:cs="Arial"/>
          <w:sz w:val="24"/>
          <w:szCs w:val="24"/>
          <w:lang w:val="en-GB"/>
        </w:rPr>
        <w:t>May 20217</w:t>
      </w:r>
    </w:p>
    <w:sectPr w:rsidR="00ED4D0A" w:rsidRPr="00486892" w:rsidSect="00AB11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AAE" w:rsidRDefault="00BA3AAE" w:rsidP="005C0B94">
      <w:r>
        <w:separator/>
      </w:r>
    </w:p>
  </w:endnote>
  <w:endnote w:type="continuationSeparator" w:id="0">
    <w:p w:rsidR="00BA3AAE" w:rsidRDefault="00BA3AAE" w:rsidP="005C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AAE" w:rsidRDefault="00BA3AAE" w:rsidP="005C0B94">
      <w:r>
        <w:separator/>
      </w:r>
    </w:p>
  </w:footnote>
  <w:footnote w:type="continuationSeparator" w:id="0">
    <w:p w:rsidR="00BA3AAE" w:rsidRDefault="00BA3AAE" w:rsidP="005C0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B94" w:rsidRDefault="00AB11DF" w:rsidP="005C0B94">
    <w:pPr>
      <w:pStyle w:val="Header"/>
      <w:tabs>
        <w:tab w:val="clear" w:pos="4680"/>
        <w:tab w:val="right" w:pos="7560"/>
        <w:tab w:val="left" w:pos="765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1CE0C" wp14:editId="0DBA5B75">
              <wp:simplePos x="0" y="0"/>
              <wp:positionH relativeFrom="column">
                <wp:posOffset>-488092</wp:posOffset>
              </wp:positionH>
              <wp:positionV relativeFrom="paragraph">
                <wp:posOffset>-228600</wp:posOffset>
              </wp:positionV>
              <wp:extent cx="6826902" cy="2193324"/>
              <wp:effectExtent l="19050" t="19050" r="12065" b="1651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6902" cy="2193324"/>
                      </a:xfrm>
                      <a:prstGeom prst="roundRect">
                        <a:avLst/>
                      </a:prstGeom>
                      <a:noFill/>
                      <a:ln w="38100">
                        <a:solidFill>
                          <a:srgbClr val="1827B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2339C74C" id="Rounded Rectangle 3" o:spid="_x0000_s1026" style="position:absolute;margin-left:-38.45pt;margin-top:-18pt;width:537.55pt;height:17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" filled="f" strokecolor="#1827ba" strokeweight="3pt"/>
          </w:pict>
        </mc:Fallback>
      </mc:AlternateContent>
    </w:r>
    <w:r w:rsidR="005C0B94">
      <w:rPr>
        <w:noProof/>
        <w:lang w:eastAsia="en-US"/>
      </w:rPr>
      <w:drawing>
        <wp:inline distT="0" distB="0" distL="0" distR="0" wp14:anchorId="41535AB7" wp14:editId="35CBF5B3">
          <wp:extent cx="5937250" cy="1007110"/>
          <wp:effectExtent l="0" t="0" r="635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0B94" w:rsidRPr="005C0B94" w:rsidRDefault="005C0B94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</w:rPr>
    </w:pPr>
    <w:r w:rsidRPr="005C0B94">
      <w:rPr>
        <w:color w:val="1086CE"/>
      </w:rPr>
      <w:t>Clos Saint-Roch 1</w:t>
    </w:r>
  </w:p>
  <w:p w:rsidR="005C0B94" w:rsidRPr="005C0B94" w:rsidRDefault="005C0B94" w:rsidP="0099225D">
    <w:pPr>
      <w:pStyle w:val="Header"/>
      <w:tabs>
        <w:tab w:val="clear" w:pos="9360"/>
      </w:tabs>
      <w:rPr>
        <w:color w:val="1086CE"/>
      </w:rPr>
    </w:pPr>
    <w:r w:rsidRPr="005C0B94">
      <w:rPr>
        <w:color w:val="1086CE"/>
      </w:rPr>
      <w:t>1410 Waterloo</w:t>
    </w:r>
    <w:r w:rsidR="0099225D">
      <w:rPr>
        <w:color w:val="1086CE"/>
      </w:rPr>
      <w:tab/>
    </w:r>
  </w:p>
  <w:p w:rsidR="005C0B94" w:rsidRPr="005C0B94" w:rsidRDefault="005C0B94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</w:rPr>
    </w:pPr>
    <w:r w:rsidRPr="005C0B94">
      <w:rPr>
        <w:color w:val="1086CE"/>
      </w:rPr>
      <w:t>Tel: +32-487-620689</w:t>
    </w:r>
  </w:p>
  <w:p w:rsidR="005C0B94" w:rsidRPr="007C016D" w:rsidRDefault="005C0B94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  <w:lang w:val="fr-BE"/>
      </w:rPr>
    </w:pPr>
    <w:r w:rsidRPr="007C016D">
      <w:rPr>
        <w:color w:val="1086CE"/>
        <w:lang w:val="fr-BE"/>
      </w:rPr>
      <w:t>Fax: +32-2-3531120</w:t>
    </w:r>
    <w:r w:rsidRPr="007C016D">
      <w:rPr>
        <w:color w:val="1086CE"/>
        <w:lang w:val="fr-BE"/>
      </w:rPr>
      <w:tab/>
      <w:t>Date:</w:t>
    </w:r>
    <w:r w:rsidRPr="007C016D">
      <w:rPr>
        <w:color w:val="1086CE"/>
        <w:lang w:val="fr-BE"/>
      </w:rPr>
      <w:tab/>
    </w:r>
    <w:r w:rsidR="004206BF">
      <w:rPr>
        <w:color w:val="1086CE"/>
        <w:lang w:val="fr-BE"/>
      </w:rPr>
      <w:t>30/06</w:t>
    </w:r>
    <w:r w:rsidR="00986C85">
      <w:rPr>
        <w:color w:val="1086CE"/>
        <w:lang w:val="fr-BE"/>
      </w:rPr>
      <w:t>/2017</w:t>
    </w:r>
  </w:p>
  <w:p w:rsidR="005C0B94" w:rsidRPr="007C016D" w:rsidRDefault="00C0384B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  <w:lang w:val="fr-BE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8E0026" wp14:editId="64A894A2">
              <wp:simplePos x="0" y="0"/>
              <wp:positionH relativeFrom="column">
                <wp:posOffset>-486888</wp:posOffset>
              </wp:positionH>
              <wp:positionV relativeFrom="paragraph">
                <wp:posOffset>499357</wp:posOffset>
              </wp:positionV>
              <wp:extent cx="6826885" cy="7160260"/>
              <wp:effectExtent l="19050" t="19050" r="12065" b="2159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6885" cy="7160260"/>
                      </a:xfrm>
                      <a:prstGeom prst="roundRect">
                        <a:avLst>
                          <a:gd name="adj" fmla="val 4491"/>
                        </a:avLst>
                      </a:prstGeom>
                      <a:noFill/>
                      <a:ln w="38100">
                        <a:solidFill>
                          <a:srgbClr val="1827B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29FEFCA" id="Rounded Rectangle 4" o:spid="_x0000_s1026" style="position:absolute;margin-left:-38.35pt;margin-top:39.3pt;width:537.55pt;height:56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" filled="f" strokecolor="#1827ba" strokeweight="3pt"/>
          </w:pict>
        </mc:Fallback>
      </mc:AlternateContent>
    </w:r>
    <w:r w:rsidR="005C0B94" w:rsidRPr="007C016D">
      <w:rPr>
        <w:color w:val="1086CE"/>
        <w:lang w:val="fr-BE"/>
      </w:rPr>
      <w:t>Email: dorsea20@skynet.be</w:t>
    </w:r>
    <w:r w:rsidR="005C0B94" w:rsidRPr="007C016D">
      <w:rPr>
        <w:color w:val="1086CE"/>
        <w:lang w:val="fr-BE"/>
      </w:rPr>
      <w:tab/>
      <w:t>No:</w:t>
    </w:r>
    <w:r w:rsidR="00AB11DF" w:rsidRPr="007C016D">
      <w:rPr>
        <w:color w:val="1086CE"/>
        <w:lang w:val="fr-BE"/>
      </w:rPr>
      <w:tab/>
    </w:r>
    <w:r w:rsidR="00124E34">
      <w:rPr>
        <w:color w:val="1086CE"/>
        <w:lang w:val="fr-BE"/>
      </w:rPr>
      <w:t>P</w:t>
    </w:r>
    <w:r w:rsidR="004206BF">
      <w:rPr>
        <w:color w:val="1086CE"/>
        <w:lang w:val="fr-BE"/>
      </w:rPr>
      <w:t>12</w:t>
    </w:r>
    <w:r w:rsidR="00986C85">
      <w:rPr>
        <w:color w:val="1086CE"/>
        <w:lang w:val="fr-BE"/>
      </w:rPr>
      <w:t>-2017</w:t>
    </w:r>
  </w:p>
  <w:p w:rsidR="00E23DC6" w:rsidRPr="007C016D" w:rsidRDefault="00E23DC6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  <w:lang w:val="fr-BE"/>
      </w:rPr>
    </w:pPr>
  </w:p>
  <w:p w:rsidR="00E23DC6" w:rsidRPr="007C016D" w:rsidRDefault="00E23DC6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  <w:lang w:val="fr-BE"/>
      </w:rPr>
    </w:pPr>
  </w:p>
  <w:p w:rsidR="00AE692E" w:rsidRPr="007C016D" w:rsidRDefault="00AE692E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  <w:lang w:val="fr-B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5D"/>
    <w:rsid w:val="00031C65"/>
    <w:rsid w:val="000C77BA"/>
    <w:rsid w:val="00124E34"/>
    <w:rsid w:val="001309FA"/>
    <w:rsid w:val="00133B97"/>
    <w:rsid w:val="0014030C"/>
    <w:rsid w:val="00182431"/>
    <w:rsid w:val="001970A9"/>
    <w:rsid w:val="001D5FCB"/>
    <w:rsid w:val="00226797"/>
    <w:rsid w:val="00271DD1"/>
    <w:rsid w:val="00277363"/>
    <w:rsid w:val="00281AC3"/>
    <w:rsid w:val="00283C70"/>
    <w:rsid w:val="002B1070"/>
    <w:rsid w:val="002C6C98"/>
    <w:rsid w:val="002D2A4A"/>
    <w:rsid w:val="002F0878"/>
    <w:rsid w:val="002F2A23"/>
    <w:rsid w:val="003157B5"/>
    <w:rsid w:val="00342EF3"/>
    <w:rsid w:val="00361DFE"/>
    <w:rsid w:val="003733AC"/>
    <w:rsid w:val="003A1CB1"/>
    <w:rsid w:val="003A4F19"/>
    <w:rsid w:val="004206BF"/>
    <w:rsid w:val="00486892"/>
    <w:rsid w:val="004A23A5"/>
    <w:rsid w:val="004F4C8E"/>
    <w:rsid w:val="00541419"/>
    <w:rsid w:val="00547B58"/>
    <w:rsid w:val="005719C7"/>
    <w:rsid w:val="005B709C"/>
    <w:rsid w:val="005C0B94"/>
    <w:rsid w:val="00602DD1"/>
    <w:rsid w:val="00621C40"/>
    <w:rsid w:val="0063641D"/>
    <w:rsid w:val="00645723"/>
    <w:rsid w:val="0065613B"/>
    <w:rsid w:val="006567F6"/>
    <w:rsid w:val="006B119F"/>
    <w:rsid w:val="006B422D"/>
    <w:rsid w:val="006B6238"/>
    <w:rsid w:val="006F217E"/>
    <w:rsid w:val="007236D0"/>
    <w:rsid w:val="0074487A"/>
    <w:rsid w:val="007524B3"/>
    <w:rsid w:val="00775E06"/>
    <w:rsid w:val="00795E3C"/>
    <w:rsid w:val="007B7A80"/>
    <w:rsid w:val="007C016D"/>
    <w:rsid w:val="00817C35"/>
    <w:rsid w:val="00837A49"/>
    <w:rsid w:val="008750B7"/>
    <w:rsid w:val="008E71BF"/>
    <w:rsid w:val="00925618"/>
    <w:rsid w:val="0093057E"/>
    <w:rsid w:val="00986C85"/>
    <w:rsid w:val="0099225D"/>
    <w:rsid w:val="009B68D6"/>
    <w:rsid w:val="009F2F09"/>
    <w:rsid w:val="00AB11DF"/>
    <w:rsid w:val="00AC44CF"/>
    <w:rsid w:val="00AE692E"/>
    <w:rsid w:val="00B01F0D"/>
    <w:rsid w:val="00B051FA"/>
    <w:rsid w:val="00B278CB"/>
    <w:rsid w:val="00B41D2F"/>
    <w:rsid w:val="00B42ADA"/>
    <w:rsid w:val="00B84D53"/>
    <w:rsid w:val="00BA3AAE"/>
    <w:rsid w:val="00BB47CB"/>
    <w:rsid w:val="00BD522B"/>
    <w:rsid w:val="00C0384B"/>
    <w:rsid w:val="00C119E1"/>
    <w:rsid w:val="00C63647"/>
    <w:rsid w:val="00CA7A05"/>
    <w:rsid w:val="00CC5B75"/>
    <w:rsid w:val="00CD0A95"/>
    <w:rsid w:val="00D04FC1"/>
    <w:rsid w:val="00D3075B"/>
    <w:rsid w:val="00D67BD7"/>
    <w:rsid w:val="00D81411"/>
    <w:rsid w:val="00DB425D"/>
    <w:rsid w:val="00DC4284"/>
    <w:rsid w:val="00DD75EE"/>
    <w:rsid w:val="00DF4EED"/>
    <w:rsid w:val="00E04D99"/>
    <w:rsid w:val="00E23DC6"/>
    <w:rsid w:val="00E51AE4"/>
    <w:rsid w:val="00EC7036"/>
    <w:rsid w:val="00ED4D0A"/>
    <w:rsid w:val="00EE6466"/>
    <w:rsid w:val="00F56BAE"/>
    <w:rsid w:val="00F7170D"/>
    <w:rsid w:val="00FD5735"/>
    <w:rsid w:val="00FE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2547AA-5471-4E08-9EAF-FDEBA4B5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5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B9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5C0B94"/>
  </w:style>
  <w:style w:type="paragraph" w:styleId="Footer">
    <w:name w:val="footer"/>
    <w:basedOn w:val="Normal"/>
    <w:link w:val="FooterChar"/>
    <w:uiPriority w:val="99"/>
    <w:unhideWhenUsed/>
    <w:rsid w:val="005C0B9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5C0B94"/>
  </w:style>
  <w:style w:type="paragraph" w:styleId="BalloonText">
    <w:name w:val="Balloon Text"/>
    <w:basedOn w:val="Normal"/>
    <w:link w:val="BalloonTextChar"/>
    <w:uiPriority w:val="99"/>
    <w:semiHidden/>
    <w:unhideWhenUsed/>
    <w:rsid w:val="005C0B94"/>
    <w:rPr>
      <w:rFonts w:ascii="Tahoma" w:eastAsiaTheme="minorEastAsi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B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Dorse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D15E8-50B4-4F9F-9785-493377F4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Dorsea</Template>
  <TotalTime>341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Khosrow</dc:creator>
  <cp:lastModifiedBy>Khosrow Kalhori</cp:lastModifiedBy>
  <cp:revision>58</cp:revision>
  <cp:lastPrinted>2017-07-03T12:49:00Z</cp:lastPrinted>
  <dcterms:created xsi:type="dcterms:W3CDTF">2013-09-21T21:17:00Z</dcterms:created>
  <dcterms:modified xsi:type="dcterms:W3CDTF">2017-07-03T12:49:00Z</dcterms:modified>
</cp:coreProperties>
</file>